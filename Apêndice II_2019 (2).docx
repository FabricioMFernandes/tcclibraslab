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6A8494C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INSTITUTO F</w:t>
      </w:r>
      <w:bookmarkStart w:id="0" w:name="_GoBack"/>
      <w:bookmarkEnd w:id="0"/>
      <w:r w:rsidRPr="00CF3307">
        <w:rPr>
          <w:szCs w:val="24"/>
        </w:rPr>
        <w:t xml:space="preserve">EDERAL DE EDUCAÇÃO, CIÊNCIA E TECNOLOGIA </w:t>
      </w:r>
      <w:proofErr w:type="gramStart"/>
      <w:r w:rsidRPr="00CF3307">
        <w:rPr>
          <w:szCs w:val="24"/>
        </w:rPr>
        <w:t>DO</w:t>
      </w:r>
      <w:proofErr w:type="gramEnd"/>
      <w:r w:rsidRPr="00CF3307">
        <w:rPr>
          <w:szCs w:val="24"/>
        </w:rPr>
        <w:t xml:space="preserve"> </w:t>
      </w:r>
    </w:p>
    <w:p w14:paraId="6110CC7D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14:paraId="5C81B61E" w14:textId="77777777" w:rsidR="003F65B5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 w:rsidR="00E72EC1">
        <w:rPr>
          <w:szCs w:val="24"/>
        </w:rPr>
        <w:t>A</w:t>
      </w:r>
      <w:r w:rsidRPr="00CF3307">
        <w:rPr>
          <w:szCs w:val="24"/>
        </w:rPr>
        <w:t>MPUS CANOAS</w:t>
      </w:r>
    </w:p>
    <w:p w14:paraId="77348D83" w14:textId="16CAE09A" w:rsidR="003F65B5" w:rsidRPr="00CF3307" w:rsidRDefault="003F65B5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 w:rsidR="00FB63CB">
        <w:rPr>
          <w:szCs w:val="24"/>
        </w:rPr>
        <w:t>TÉCNICO</w:t>
      </w:r>
      <w:r w:rsidR="00E72EC1">
        <w:rPr>
          <w:szCs w:val="24"/>
        </w:rPr>
        <w:t xml:space="preserve"> EM </w:t>
      </w:r>
      <w:r w:rsidR="00FB63CB">
        <w:rPr>
          <w:szCs w:val="24"/>
        </w:rPr>
        <w:t>INFORMÁTICA INTEGRADO AO ENSINO MÉDIO</w:t>
      </w:r>
    </w:p>
    <w:p w14:paraId="3625DB05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65500F2E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4B6332AC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379BDDF5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719EC1F0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28CC1C6C" w14:textId="77777777" w:rsidR="003F65B5" w:rsidRPr="00CF3307" w:rsidRDefault="003F65B5" w:rsidP="002C786D">
      <w:pPr>
        <w:ind w:firstLine="0"/>
        <w:rPr>
          <w:szCs w:val="24"/>
        </w:rPr>
      </w:pPr>
    </w:p>
    <w:p w14:paraId="396B2C15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5F86FB17" w14:textId="77777777" w:rsidR="003F65B5" w:rsidRPr="00CF3307" w:rsidRDefault="00C544B9">
      <w:pPr>
        <w:pStyle w:val="Autor"/>
        <w:rPr>
          <w:b/>
          <w:szCs w:val="24"/>
        </w:rPr>
      </w:pPr>
      <w:r w:rsidRPr="00FB63CB">
        <w:rPr>
          <w:color w:val="FF0000"/>
          <w:szCs w:val="24"/>
        </w:rPr>
        <w:t>Nome do Aluno</w:t>
      </w:r>
    </w:p>
    <w:p w14:paraId="585B9CE9" w14:textId="77777777" w:rsidR="003F65B5" w:rsidRPr="00CF3307" w:rsidRDefault="003F65B5">
      <w:pPr>
        <w:rPr>
          <w:szCs w:val="24"/>
        </w:rPr>
      </w:pPr>
    </w:p>
    <w:p w14:paraId="4D9F84A4" w14:textId="77777777" w:rsidR="003F65B5" w:rsidRPr="00CF3307" w:rsidRDefault="003F65B5">
      <w:pPr>
        <w:rPr>
          <w:szCs w:val="24"/>
        </w:rPr>
      </w:pPr>
    </w:p>
    <w:p w14:paraId="7BB053ED" w14:textId="77777777" w:rsidR="003F65B5" w:rsidRPr="00CF3307" w:rsidRDefault="003F65B5">
      <w:pPr>
        <w:rPr>
          <w:szCs w:val="24"/>
        </w:rPr>
      </w:pPr>
    </w:p>
    <w:p w14:paraId="3690AED3" w14:textId="77777777" w:rsidR="003F65B5" w:rsidRPr="00CF3307" w:rsidRDefault="003F65B5">
      <w:pPr>
        <w:rPr>
          <w:szCs w:val="24"/>
        </w:rPr>
      </w:pPr>
    </w:p>
    <w:p w14:paraId="0CE4E6AA" w14:textId="4C1D1587" w:rsidR="002C786D" w:rsidRDefault="001D470B" w:rsidP="00FB63CB">
      <w:pPr>
        <w:pStyle w:val="TtulodaFolhadeRosto"/>
        <w:ind w:left="1418"/>
        <w:rPr>
          <w:sz w:val="24"/>
          <w:szCs w:val="24"/>
        </w:rPr>
      </w:pPr>
      <w:proofErr w:type="gramStart"/>
      <w:r>
        <w:rPr>
          <w:sz w:val="24"/>
          <w:szCs w:val="24"/>
        </w:rPr>
        <w:t>[</w:t>
      </w:r>
      <w:r w:rsidR="002C786D">
        <w:rPr>
          <w:sz w:val="24"/>
          <w:szCs w:val="24"/>
        </w:rPr>
        <w:t>APÊ</w:t>
      </w:r>
      <w:r w:rsidR="00DF47EC">
        <w:rPr>
          <w:sz w:val="24"/>
          <w:szCs w:val="24"/>
        </w:rPr>
        <w:t>NDICE</w:t>
      </w:r>
      <w:r w:rsidR="003C47B1">
        <w:rPr>
          <w:sz w:val="24"/>
          <w:szCs w:val="24"/>
        </w:rPr>
        <w:t xml:space="preserve"> </w:t>
      </w:r>
      <w:r w:rsidR="00DF47EC">
        <w:rPr>
          <w:sz w:val="24"/>
          <w:szCs w:val="24"/>
        </w:rPr>
        <w:t>II</w:t>
      </w:r>
      <w:r w:rsidR="002C786D">
        <w:rPr>
          <w:sz w:val="24"/>
          <w:szCs w:val="24"/>
        </w:rPr>
        <w:t xml:space="preserve"> </w:t>
      </w:r>
    </w:p>
    <w:p w14:paraId="63C14D5E" w14:textId="12CFAEEB" w:rsidR="00FB63CB" w:rsidRPr="00FB63CB" w:rsidRDefault="00FB63CB" w:rsidP="00FB63CB">
      <w:pPr>
        <w:pStyle w:val="TtulodaFolhadeRosto"/>
        <w:ind w:left="1418"/>
        <w:rPr>
          <w:sz w:val="24"/>
          <w:szCs w:val="24"/>
        </w:rPr>
      </w:pPr>
      <w:r w:rsidRPr="00FB63CB">
        <w:rPr>
          <w:sz w:val="24"/>
          <w:szCs w:val="24"/>
        </w:rPr>
        <w:t>DOCUMENTAÇÃO DO SISTEMA</w:t>
      </w:r>
      <w:r w:rsidR="001D470B">
        <w:rPr>
          <w:sz w:val="24"/>
          <w:szCs w:val="24"/>
        </w:rPr>
        <w:t>]</w:t>
      </w:r>
      <w:proofErr w:type="gramEnd"/>
    </w:p>
    <w:p w14:paraId="09C207DD" w14:textId="77777777" w:rsidR="00FB63CB" w:rsidRPr="00FB63CB" w:rsidRDefault="00FB63CB" w:rsidP="00FB63CB">
      <w:pPr>
        <w:pStyle w:val="TtulodaFolhadeRosto"/>
        <w:ind w:left="1418"/>
        <w:rPr>
          <w:sz w:val="24"/>
          <w:szCs w:val="24"/>
        </w:rPr>
      </w:pPr>
      <w:r w:rsidRPr="00FB63CB">
        <w:rPr>
          <w:color w:val="FF0000"/>
          <w:sz w:val="24"/>
          <w:szCs w:val="24"/>
        </w:rPr>
        <w:t>TÍTULO DO TRABALHO</w:t>
      </w:r>
    </w:p>
    <w:p w14:paraId="0A4915F0" w14:textId="77777777" w:rsidR="003F65B5" w:rsidRPr="00CF3307" w:rsidRDefault="003F65B5">
      <w:pPr>
        <w:rPr>
          <w:szCs w:val="24"/>
        </w:rPr>
      </w:pPr>
    </w:p>
    <w:p w14:paraId="30DB496B" w14:textId="77777777" w:rsidR="003F65B5" w:rsidRPr="00CF3307" w:rsidRDefault="003F65B5">
      <w:pPr>
        <w:rPr>
          <w:szCs w:val="24"/>
        </w:rPr>
      </w:pPr>
    </w:p>
    <w:p w14:paraId="679C4E4F" w14:textId="77777777" w:rsidR="003F65B5" w:rsidRPr="00CF3307" w:rsidRDefault="003F65B5">
      <w:pPr>
        <w:rPr>
          <w:szCs w:val="24"/>
        </w:rPr>
      </w:pPr>
    </w:p>
    <w:p w14:paraId="72750EA1" w14:textId="77777777" w:rsidR="003F65B5" w:rsidRPr="00CF3307" w:rsidRDefault="003F65B5">
      <w:pPr>
        <w:rPr>
          <w:szCs w:val="24"/>
        </w:rPr>
      </w:pPr>
    </w:p>
    <w:p w14:paraId="0FBF1FD7" w14:textId="6931EAB3" w:rsidR="003F65B5" w:rsidRPr="00CF3307" w:rsidRDefault="002C786D" w:rsidP="002C786D">
      <w:pPr>
        <w:ind w:firstLine="0"/>
        <w:jc w:val="center"/>
        <w:rPr>
          <w:szCs w:val="24"/>
        </w:rPr>
      </w:pPr>
      <w:r w:rsidRPr="002C786D">
        <w:rPr>
          <w:b/>
          <w:szCs w:val="24"/>
        </w:rPr>
        <w:t>Orientador</w:t>
      </w:r>
      <w:r>
        <w:rPr>
          <w:szCs w:val="24"/>
        </w:rPr>
        <w:t xml:space="preserve">: </w:t>
      </w:r>
      <w:r w:rsidRPr="002C786D">
        <w:rPr>
          <w:color w:val="FF0000"/>
          <w:szCs w:val="24"/>
        </w:rPr>
        <w:t>Nome do Orientador</w:t>
      </w:r>
    </w:p>
    <w:p w14:paraId="32353D91" w14:textId="77777777" w:rsidR="003F65B5" w:rsidRPr="00462EBF" w:rsidRDefault="003F65B5">
      <w:pPr>
        <w:spacing w:after="0"/>
        <w:ind w:left="3969" w:firstLine="0"/>
        <w:rPr>
          <w:szCs w:val="24"/>
        </w:rPr>
      </w:pPr>
    </w:p>
    <w:p w14:paraId="3F87C1F0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5627DAFE" w14:textId="77777777" w:rsidR="0057498C" w:rsidRPr="00462EBF" w:rsidRDefault="0057498C" w:rsidP="007A0102">
      <w:pPr>
        <w:pStyle w:val="Cabealho"/>
        <w:tabs>
          <w:tab w:val="clear" w:pos="4419"/>
          <w:tab w:val="clear" w:pos="8838"/>
        </w:tabs>
        <w:spacing w:after="0"/>
        <w:ind w:firstLine="0"/>
        <w:rPr>
          <w:szCs w:val="24"/>
        </w:rPr>
      </w:pPr>
    </w:p>
    <w:p w14:paraId="52093510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46458B24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4F7C63B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607CC3B0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D6C1353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62E2F92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54E3B467" w14:textId="77777777" w:rsidR="003F65B5" w:rsidRPr="004954D0" w:rsidRDefault="003F65B5">
      <w:pPr>
        <w:spacing w:after="0"/>
        <w:rPr>
          <w:szCs w:val="24"/>
        </w:rPr>
      </w:pPr>
    </w:p>
    <w:p w14:paraId="3E8CAE62" w14:textId="77777777" w:rsidR="003F65B5" w:rsidRPr="004954D0" w:rsidRDefault="003F65B5">
      <w:pPr>
        <w:spacing w:after="0"/>
        <w:rPr>
          <w:szCs w:val="24"/>
        </w:rPr>
      </w:pPr>
    </w:p>
    <w:p w14:paraId="360AACB6" w14:textId="77777777" w:rsidR="003F65B5" w:rsidRPr="001E6C72" w:rsidRDefault="003F65B5">
      <w:pPr>
        <w:spacing w:after="0"/>
        <w:rPr>
          <w:szCs w:val="24"/>
        </w:rPr>
      </w:pPr>
    </w:p>
    <w:p w14:paraId="5290840E" w14:textId="77777777" w:rsidR="003F65B5" w:rsidRPr="001E6C72" w:rsidRDefault="003F65B5">
      <w:pPr>
        <w:spacing w:after="0"/>
        <w:rPr>
          <w:szCs w:val="24"/>
        </w:rPr>
      </w:pPr>
    </w:p>
    <w:p w14:paraId="0D26E0EF" w14:textId="77777777" w:rsidR="005125B5" w:rsidRPr="00D441D4" w:rsidRDefault="002444B4" w:rsidP="007A0102">
      <w:pPr>
        <w:spacing w:after="0"/>
        <w:ind w:firstLine="0"/>
        <w:jc w:val="center"/>
        <w:rPr>
          <w:szCs w:val="24"/>
        </w:rPr>
        <w:sectPr w:rsidR="005125B5" w:rsidRPr="00D441D4">
          <w:headerReference w:type="even" r:id="rId9"/>
          <w:headerReference w:type="default" r:id="rId10"/>
          <w:headerReference w:type="first" r:id="rId11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DE4086">
        <w:rPr>
          <w:noProof/>
          <w:szCs w:val="24"/>
        </w:rPr>
        <w:t>13 de março de 2019</w:t>
      </w:r>
      <w:r w:rsidRPr="00CF3307">
        <w:rPr>
          <w:szCs w:val="24"/>
        </w:rPr>
        <w:fldChar w:fldCharType="end"/>
      </w:r>
      <w:proofErr w:type="gramStart"/>
    </w:p>
    <w:p w14:paraId="34B2A6D4" w14:textId="40602D20" w:rsidR="00FB63CB" w:rsidRDefault="00287C57" w:rsidP="00FB63CB">
      <w:pPr>
        <w:pStyle w:val="Ttulo1"/>
      </w:pPr>
      <w:proofErr w:type="gramEnd"/>
      <w:r>
        <w:lastRenderedPageBreak/>
        <w:t>Justificativa do projeto científico</w:t>
      </w:r>
    </w:p>
    <w:p w14:paraId="023BBD7E" w14:textId="29361541" w:rsidR="001D470B" w:rsidRPr="00BC1769" w:rsidRDefault="001D470B" w:rsidP="001D470B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Os elementos entre colchetes devem ser RETIRADOS da versão final do texto</w:t>
      </w:r>
      <w:r w:rsidRPr="00BC1769">
        <w:rPr>
          <w:rStyle w:val="Fontepargpadro1"/>
          <w:color w:val="FF0000"/>
        </w:rPr>
        <w:t>]</w:t>
      </w:r>
    </w:p>
    <w:p w14:paraId="44761CCD" w14:textId="77777777" w:rsidR="001D470B" w:rsidRPr="001D470B" w:rsidRDefault="001D470B" w:rsidP="001D470B"/>
    <w:p w14:paraId="44B6ED01" w14:textId="77777777" w:rsidR="00FB63CB" w:rsidRPr="005F6285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Descrição do Problema</w:t>
      </w:r>
    </w:p>
    <w:p w14:paraId="38AF1EF9" w14:textId="77777777"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 xml:space="preserve">Descrever resumidamente a problemática </w:t>
      </w:r>
      <w:r w:rsidRPr="006F7A1C">
        <w:rPr>
          <w:rStyle w:val="Fontepargpadro1"/>
          <w:color w:val="FF0000"/>
        </w:rPr>
        <w:t>a ser resolvid</w:t>
      </w:r>
      <w:r>
        <w:rPr>
          <w:rStyle w:val="Fontepargpadro1"/>
          <w:color w:val="FF0000"/>
        </w:rPr>
        <w:t>a</w:t>
      </w:r>
      <w:r w:rsidRPr="006F7A1C">
        <w:rPr>
          <w:rStyle w:val="Fontepargpadro1"/>
          <w:color w:val="FF0000"/>
        </w:rPr>
        <w:t xml:space="preserve"> por este projeto</w:t>
      </w:r>
      <w:r>
        <w:rPr>
          <w:rStyle w:val="Fontepargpadro1"/>
          <w:color w:val="FF0000"/>
        </w:rPr>
        <w:t>.</w:t>
      </w:r>
      <w:proofErr w:type="gramStart"/>
      <w:r w:rsidRPr="00BC1769">
        <w:rPr>
          <w:rStyle w:val="Fontepargpadro1"/>
          <w:color w:val="FF0000"/>
        </w:rPr>
        <w:t>]</w:t>
      </w:r>
      <w:proofErr w:type="gramEnd"/>
    </w:p>
    <w:p w14:paraId="3144079B" w14:textId="77777777" w:rsidR="00FB63CB" w:rsidRPr="005F6285" w:rsidRDefault="00FB63CB" w:rsidP="00FB63CB">
      <w:pPr>
        <w:keepNext/>
        <w:widowControl w:val="0"/>
        <w:shd w:val="clear" w:color="auto" w:fill="FFFFFF"/>
        <w:spacing w:after="0"/>
        <w:ind w:firstLine="0"/>
        <w:jc w:val="left"/>
        <w:textAlignment w:val="baseline"/>
        <w:rPr>
          <w:color w:val="222222"/>
          <w:szCs w:val="24"/>
        </w:rPr>
      </w:pPr>
    </w:p>
    <w:p w14:paraId="19E49449" w14:textId="5AAF7866" w:rsidR="00FB63CB" w:rsidRPr="005F6285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bookmarkStart w:id="1" w:name="_Toc452455490"/>
      <w:bookmarkEnd w:id="1"/>
      <w:r>
        <w:rPr>
          <w:rFonts w:eastAsia="Times"/>
        </w:rPr>
        <w:t>Proposta de Solução</w:t>
      </w:r>
    </w:p>
    <w:p w14:paraId="7119793A" w14:textId="77777777" w:rsidR="00FB63CB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Descrever resumidamente</w:t>
      </w:r>
      <w:r w:rsidRPr="007F6DF9">
        <w:rPr>
          <w:rStyle w:val="Fontepargpadro1"/>
          <w:color w:val="FF0000"/>
        </w:rPr>
        <w:t xml:space="preserve"> </w:t>
      </w:r>
      <w:r>
        <w:rPr>
          <w:rStyle w:val="Fontepargpadro1"/>
          <w:color w:val="FF0000"/>
        </w:rPr>
        <w:t>a intenção do produto e como ele irá resolver o problema identificado</w:t>
      </w:r>
      <w:r w:rsidRPr="00BC1769">
        <w:rPr>
          <w:rStyle w:val="Fontepargpadro1"/>
          <w:color w:val="FF0000"/>
        </w:rPr>
        <w:t>.</w:t>
      </w:r>
      <w:proofErr w:type="gramStart"/>
      <w:r w:rsidRPr="00BC1769">
        <w:rPr>
          <w:rStyle w:val="Fontepargpadro1"/>
          <w:color w:val="FF0000"/>
        </w:rPr>
        <w:t>]</w:t>
      </w:r>
      <w:proofErr w:type="gramEnd"/>
    </w:p>
    <w:p w14:paraId="2A18AACB" w14:textId="5CBECD05" w:rsidR="000140CD" w:rsidRPr="00BC1769" w:rsidRDefault="001D470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>
        <w:rPr>
          <w:rStyle w:val="Fontepargpadro1"/>
          <w:color w:val="FF0000"/>
        </w:rPr>
        <w:t>[O item 1.1 e 1.2 irão compor, no texto final, o subcapitulo da JUSTIFICATIVA, então, já procure escrevê-lo da forma mais completa possível].</w:t>
      </w:r>
    </w:p>
    <w:p w14:paraId="1CA1933A" w14:textId="3702257F" w:rsidR="002C786D" w:rsidRDefault="002C786D" w:rsidP="002C786D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Objetivo</w:t>
      </w:r>
    </w:p>
    <w:p w14:paraId="122D127F" w14:textId="0F3DB76F" w:rsidR="002C786D" w:rsidRPr="000140CD" w:rsidRDefault="002C786D" w:rsidP="000140CD">
      <w:pPr>
        <w:pStyle w:val="Ttulo3"/>
      </w:pPr>
      <w:r w:rsidRPr="000140CD">
        <w:t>Objetivo Geral</w:t>
      </w:r>
    </w:p>
    <w:p w14:paraId="7D99D49C" w14:textId="63A7501D" w:rsidR="002C786D" w:rsidRDefault="002C786D" w:rsidP="002C786D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..</w:t>
      </w:r>
      <w:r w:rsidRPr="00BC1769">
        <w:rPr>
          <w:rStyle w:val="Fontepargpadro1"/>
          <w:color w:val="FF0000"/>
        </w:rPr>
        <w:t>]</w:t>
      </w:r>
    </w:p>
    <w:p w14:paraId="0F5D06EA" w14:textId="77777777" w:rsidR="000140CD" w:rsidRPr="00BC1769" w:rsidRDefault="000140CD" w:rsidP="002C786D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</w:p>
    <w:p w14:paraId="7F66BF61" w14:textId="09F4DDA6" w:rsidR="002C786D" w:rsidRPr="002C786D" w:rsidRDefault="002C786D" w:rsidP="000140CD">
      <w:pPr>
        <w:pStyle w:val="Ttulo3"/>
      </w:pPr>
      <w:r>
        <w:t>Objetivos Específicos</w:t>
      </w:r>
    </w:p>
    <w:p w14:paraId="23C8EE77" w14:textId="77777777" w:rsidR="002C786D" w:rsidRPr="00BC1769" w:rsidRDefault="002C786D" w:rsidP="002C786D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..</w:t>
      </w:r>
      <w:r w:rsidRPr="00BC1769">
        <w:rPr>
          <w:rStyle w:val="Fontepargpadro1"/>
          <w:color w:val="FF0000"/>
        </w:rPr>
        <w:t>]</w:t>
      </w:r>
    </w:p>
    <w:p w14:paraId="117E5BE3" w14:textId="77777777" w:rsidR="002C786D" w:rsidRPr="005F6285" w:rsidRDefault="002C786D" w:rsidP="002C786D">
      <w:pPr>
        <w:keepNext/>
        <w:widowControl w:val="0"/>
        <w:shd w:val="clear" w:color="auto" w:fill="FFFFFF"/>
        <w:spacing w:after="0"/>
        <w:ind w:firstLine="0"/>
        <w:jc w:val="left"/>
        <w:textAlignment w:val="baseline"/>
        <w:rPr>
          <w:color w:val="222222"/>
          <w:szCs w:val="24"/>
        </w:rPr>
      </w:pPr>
    </w:p>
    <w:p w14:paraId="73F79B06" w14:textId="77777777" w:rsidR="00287C57" w:rsidRDefault="00287C57" w:rsidP="00287C57">
      <w:pPr>
        <w:pStyle w:val="Ttulo1"/>
      </w:pPr>
      <w:r>
        <w:lastRenderedPageBreak/>
        <w:t>Trabalhos relacionados</w:t>
      </w:r>
    </w:p>
    <w:p w14:paraId="7D0322A6" w14:textId="77777777" w:rsidR="00287C57" w:rsidRPr="008A1E05" w:rsidRDefault="00287C57" w:rsidP="00287C57">
      <w:pPr>
        <w:rPr>
          <w:color w:val="FF0000"/>
        </w:rPr>
      </w:pPr>
      <w:r w:rsidRPr="008A1E05">
        <w:rPr>
          <w:color w:val="FF0000"/>
        </w:rPr>
        <w:t>[Nesse capitulo deve aparecer a analise que foi realizada em aplicativos, aplicações, sistemas, plataformas, sites, etc., que guardam semelhança com a proposta a ser desenvolvida no projeto].</w:t>
      </w:r>
    </w:p>
    <w:p w14:paraId="4A0BF97F" w14:textId="315F2573" w:rsidR="0022406E" w:rsidRDefault="00FB63CB" w:rsidP="004C5F55">
      <w:pPr>
        <w:pStyle w:val="Ttulo1"/>
        <w:rPr>
          <w:rFonts w:eastAsia="Times"/>
        </w:rPr>
      </w:pPr>
      <w:r w:rsidRPr="004C5F55">
        <w:rPr>
          <w:rFonts w:eastAsia="Times"/>
        </w:rPr>
        <w:lastRenderedPageBreak/>
        <w:t>Cronograma</w:t>
      </w:r>
    </w:p>
    <w:p w14:paraId="7ECAA593" w14:textId="77777777" w:rsidR="001D470B" w:rsidRDefault="001D470B" w:rsidP="001D470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  <w:proofErr w:type="gramStart"/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No cronograma devem aparecer as</w:t>
      </w:r>
      <w:proofErr w:type="gramEnd"/>
      <w:r>
        <w:rPr>
          <w:rStyle w:val="Fontepargpadro1"/>
          <w:color w:val="FF0000"/>
        </w:rPr>
        <w:t xml:space="preserve"> diferentes fases de construção do TCC, desde a escolha do orientador, escolha do tema, elaboração dos documentos (apêndice I, II, etc., diagramas, documento final), apresentação na IFCITEC, apresentação parcial do TCC, testes e validações, apresentação final, elaboração da versão final, etc. </w:t>
      </w:r>
    </w:p>
    <w:p w14:paraId="2B0BD804" w14:textId="305F1E60" w:rsidR="001D470B" w:rsidRPr="00BC1769" w:rsidRDefault="001D470B" w:rsidP="001D470B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>
        <w:rPr>
          <w:rStyle w:val="Fontepargpadro1"/>
          <w:color w:val="FF0000"/>
        </w:rPr>
        <w:t xml:space="preserve">Pode acontecer mais de uma atividade por mês ou uma atividade pode durar mais de um mês. </w:t>
      </w:r>
      <w:proofErr w:type="gramStart"/>
      <w:r>
        <w:rPr>
          <w:rStyle w:val="Fontepargpadro1"/>
          <w:color w:val="FF0000"/>
        </w:rPr>
        <w:t>Se for necessário, o cronograma pode ser dividido em quinzenas ou semanas</w:t>
      </w:r>
      <w:r w:rsidRPr="00BC1769">
        <w:rPr>
          <w:rStyle w:val="Fontepargpadro1"/>
          <w:color w:val="FF0000"/>
        </w:rPr>
        <w:t>]</w:t>
      </w:r>
      <w:proofErr w:type="gramEnd"/>
      <w:r>
        <w:rPr>
          <w:rStyle w:val="Fontepargpadro1"/>
          <w:color w:val="FF0000"/>
        </w:rPr>
        <w:t>.</w:t>
      </w:r>
    </w:p>
    <w:p w14:paraId="5762F5A0" w14:textId="77777777" w:rsidR="006832ED" w:rsidRPr="006832ED" w:rsidRDefault="006832ED" w:rsidP="006832ED">
      <w:pPr>
        <w:rPr>
          <w:rFonts w:eastAsia="Times"/>
        </w:rPr>
      </w:pPr>
    </w:p>
    <w:tbl>
      <w:tblPr>
        <w:tblStyle w:val="Tabelacomgrade"/>
        <w:tblW w:w="9391" w:type="dxa"/>
        <w:tblLayout w:type="fixed"/>
        <w:tblLook w:val="04A0" w:firstRow="1" w:lastRow="0" w:firstColumn="1" w:lastColumn="0" w:noHBand="0" w:noVBand="1"/>
      </w:tblPr>
      <w:tblGrid>
        <w:gridCol w:w="2358"/>
        <w:gridCol w:w="596"/>
        <w:gridCol w:w="531"/>
        <w:gridCol w:w="596"/>
        <w:gridCol w:w="630"/>
        <w:gridCol w:w="630"/>
        <w:gridCol w:w="540"/>
        <w:gridCol w:w="540"/>
        <w:gridCol w:w="630"/>
        <w:gridCol w:w="540"/>
        <w:gridCol w:w="540"/>
        <w:gridCol w:w="630"/>
        <w:gridCol w:w="630"/>
      </w:tblGrid>
      <w:tr w:rsidR="0022406E" w14:paraId="01B84514" w14:textId="77777777" w:rsidTr="00EE39B8">
        <w:tc>
          <w:tcPr>
            <w:tcW w:w="2358" w:type="dxa"/>
          </w:tcPr>
          <w:p w14:paraId="555EF25B" w14:textId="77777777" w:rsidR="0022406E" w:rsidRPr="002271DB" w:rsidRDefault="0022406E" w:rsidP="00EE39B8">
            <w:pPr>
              <w:spacing w:after="0"/>
              <w:ind w:firstLine="0"/>
              <w:rPr>
                <w:b/>
                <w:szCs w:val="24"/>
              </w:rPr>
            </w:pPr>
            <w:r w:rsidRPr="002271DB">
              <w:rPr>
                <w:b/>
                <w:szCs w:val="24"/>
              </w:rPr>
              <w:t>Atividade</w:t>
            </w:r>
          </w:p>
        </w:tc>
        <w:tc>
          <w:tcPr>
            <w:tcW w:w="596" w:type="dxa"/>
          </w:tcPr>
          <w:p w14:paraId="3684603B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Jan</w:t>
            </w:r>
          </w:p>
        </w:tc>
        <w:tc>
          <w:tcPr>
            <w:tcW w:w="531" w:type="dxa"/>
          </w:tcPr>
          <w:p w14:paraId="0F6C82BD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Fev</w:t>
            </w:r>
            <w:proofErr w:type="spellEnd"/>
          </w:p>
        </w:tc>
        <w:tc>
          <w:tcPr>
            <w:tcW w:w="596" w:type="dxa"/>
          </w:tcPr>
          <w:p w14:paraId="50E05531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Mar</w:t>
            </w:r>
          </w:p>
        </w:tc>
        <w:tc>
          <w:tcPr>
            <w:tcW w:w="630" w:type="dxa"/>
          </w:tcPr>
          <w:p w14:paraId="49310C0C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Abr</w:t>
            </w:r>
            <w:proofErr w:type="spellEnd"/>
          </w:p>
        </w:tc>
        <w:tc>
          <w:tcPr>
            <w:tcW w:w="630" w:type="dxa"/>
          </w:tcPr>
          <w:p w14:paraId="79A7FAA1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Mai</w:t>
            </w:r>
          </w:p>
        </w:tc>
        <w:tc>
          <w:tcPr>
            <w:tcW w:w="540" w:type="dxa"/>
          </w:tcPr>
          <w:p w14:paraId="3C46DD43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Jun</w:t>
            </w:r>
            <w:proofErr w:type="spellEnd"/>
          </w:p>
        </w:tc>
        <w:tc>
          <w:tcPr>
            <w:tcW w:w="540" w:type="dxa"/>
          </w:tcPr>
          <w:p w14:paraId="05A3270A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Jul</w:t>
            </w:r>
            <w:proofErr w:type="spellEnd"/>
          </w:p>
        </w:tc>
        <w:tc>
          <w:tcPr>
            <w:tcW w:w="630" w:type="dxa"/>
          </w:tcPr>
          <w:p w14:paraId="5F1D59FC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Ago</w:t>
            </w:r>
            <w:proofErr w:type="spellEnd"/>
          </w:p>
        </w:tc>
        <w:tc>
          <w:tcPr>
            <w:tcW w:w="540" w:type="dxa"/>
          </w:tcPr>
          <w:p w14:paraId="041210F6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Set</w:t>
            </w:r>
          </w:p>
        </w:tc>
        <w:tc>
          <w:tcPr>
            <w:tcW w:w="540" w:type="dxa"/>
          </w:tcPr>
          <w:p w14:paraId="44215CDF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Out</w:t>
            </w:r>
          </w:p>
        </w:tc>
        <w:tc>
          <w:tcPr>
            <w:tcW w:w="630" w:type="dxa"/>
          </w:tcPr>
          <w:p w14:paraId="4EF4B6FF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Nov</w:t>
            </w:r>
            <w:proofErr w:type="spellEnd"/>
          </w:p>
        </w:tc>
        <w:tc>
          <w:tcPr>
            <w:tcW w:w="630" w:type="dxa"/>
          </w:tcPr>
          <w:p w14:paraId="1D1D2244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Dez</w:t>
            </w:r>
          </w:p>
        </w:tc>
      </w:tr>
      <w:tr w:rsidR="0022406E" w14:paraId="2BA881A6" w14:textId="77777777" w:rsidTr="00EE39B8">
        <w:tc>
          <w:tcPr>
            <w:tcW w:w="2358" w:type="dxa"/>
          </w:tcPr>
          <w:p w14:paraId="153EB07D" w14:textId="77777777" w:rsidR="0022406E" w:rsidRPr="002271DB" w:rsidRDefault="0022406E" w:rsidP="00EE39B8">
            <w:pPr>
              <w:spacing w:after="0"/>
              <w:ind w:firstLine="0"/>
              <w:rPr>
                <w:szCs w:val="24"/>
              </w:rPr>
            </w:pPr>
            <w:r w:rsidRPr="002271DB">
              <w:rPr>
                <w:rStyle w:val="Fontepargpadro1"/>
                <w:color w:val="FF0000"/>
                <w:szCs w:val="24"/>
              </w:rPr>
              <w:t>[Atividade 1]</w:t>
            </w:r>
          </w:p>
        </w:tc>
        <w:tc>
          <w:tcPr>
            <w:tcW w:w="596" w:type="dxa"/>
          </w:tcPr>
          <w:p w14:paraId="210562F0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66B14C27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  <w:r>
              <w:rPr>
                <w:rStyle w:val="Fontepargpadro1"/>
                <w:color w:val="FF0000"/>
              </w:rPr>
              <w:t>X</w:t>
            </w:r>
          </w:p>
        </w:tc>
        <w:tc>
          <w:tcPr>
            <w:tcW w:w="596" w:type="dxa"/>
          </w:tcPr>
          <w:p w14:paraId="3AC3727F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70C556A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2F35B733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3AC1E463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3B638108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359EC4A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5BCAD1A9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0EDA2720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21BAB39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5A84972D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</w:tr>
      <w:tr w:rsidR="0022406E" w14:paraId="52E3A4BB" w14:textId="77777777" w:rsidTr="00EE39B8">
        <w:tc>
          <w:tcPr>
            <w:tcW w:w="2358" w:type="dxa"/>
          </w:tcPr>
          <w:p w14:paraId="7A829125" w14:textId="77777777" w:rsidR="0022406E" w:rsidRPr="002271DB" w:rsidRDefault="0022406E" w:rsidP="00EE39B8">
            <w:pPr>
              <w:spacing w:after="0"/>
              <w:ind w:firstLine="0"/>
              <w:rPr>
                <w:szCs w:val="24"/>
              </w:rPr>
            </w:pPr>
          </w:p>
        </w:tc>
        <w:tc>
          <w:tcPr>
            <w:tcW w:w="596" w:type="dxa"/>
          </w:tcPr>
          <w:p w14:paraId="7E074275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778D72D1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6" w:type="dxa"/>
          </w:tcPr>
          <w:p w14:paraId="087AC6EC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92DFD1C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24540FEA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47F33755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589EA1FA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58B8D573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45E1909E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7975D031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37C0DCFD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CEAB30B" w14:textId="77777777" w:rsidR="0022406E" w:rsidRPr="002271DB" w:rsidRDefault="0022406E" w:rsidP="00EE39B8">
            <w:pPr>
              <w:spacing w:after="0"/>
              <w:ind w:firstLine="0"/>
              <w:rPr>
                <w:sz w:val="21"/>
              </w:rPr>
            </w:pPr>
          </w:p>
        </w:tc>
      </w:tr>
    </w:tbl>
    <w:p w14:paraId="486F46A4" w14:textId="77777777" w:rsidR="0022406E" w:rsidRDefault="0022406E" w:rsidP="0022406E"/>
    <w:p w14:paraId="6FF5E2AF" w14:textId="77777777" w:rsidR="0022406E" w:rsidRDefault="0022406E" w:rsidP="0022406E"/>
    <w:p w14:paraId="64D120E7" w14:textId="05CB7D15" w:rsidR="006832ED" w:rsidRDefault="006832ED" w:rsidP="006832ED">
      <w:pPr>
        <w:pStyle w:val="Ttulo1"/>
        <w:rPr>
          <w:rFonts w:eastAsia="Times"/>
        </w:rPr>
      </w:pPr>
      <w:r>
        <w:rPr>
          <w:rFonts w:eastAsia="Times"/>
        </w:rPr>
        <w:lastRenderedPageBreak/>
        <w:t xml:space="preserve">referências </w:t>
      </w:r>
    </w:p>
    <w:p w14:paraId="3D0CFBBC" w14:textId="1A6F4151" w:rsidR="006832ED" w:rsidRPr="00BC1769" w:rsidRDefault="006832ED" w:rsidP="006832ED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  <w:r w:rsidRPr="00BC1769">
        <w:rPr>
          <w:rStyle w:val="Fontepargpadro1"/>
          <w:color w:val="FF0000"/>
        </w:rPr>
        <w:t>[</w:t>
      </w:r>
      <w:r>
        <w:rPr>
          <w:rStyle w:val="Fontepargpadro1"/>
          <w:color w:val="FF0000"/>
        </w:rPr>
        <w:t>Aqui devem ser incluídas referências – artigos, livros, sites, etc. – se tiverem sido utilizadas no texto</w:t>
      </w:r>
      <w:r w:rsidRPr="00BC1769">
        <w:rPr>
          <w:rStyle w:val="Fontepargpadro1"/>
          <w:color w:val="FF0000"/>
        </w:rPr>
        <w:t>]</w:t>
      </w:r>
      <w:r>
        <w:rPr>
          <w:rStyle w:val="Fontepargpadro1"/>
          <w:color w:val="FF0000"/>
        </w:rPr>
        <w:t>.</w:t>
      </w:r>
    </w:p>
    <w:p w14:paraId="3E7C2E67" w14:textId="77777777" w:rsidR="006832ED" w:rsidRPr="006832ED" w:rsidRDefault="006832ED" w:rsidP="006832ED"/>
    <w:sectPr w:rsidR="006832ED" w:rsidRPr="006832ED">
      <w:headerReference w:type="first" r:id="rId12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F8F349" w14:textId="77777777" w:rsidR="0079707B" w:rsidRDefault="0079707B">
      <w:pPr>
        <w:spacing w:after="0"/>
      </w:pPr>
      <w:r>
        <w:separator/>
      </w:r>
    </w:p>
  </w:endnote>
  <w:endnote w:type="continuationSeparator" w:id="0">
    <w:p w14:paraId="043912D1" w14:textId="77777777" w:rsidR="0079707B" w:rsidRDefault="007970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79D67B" w14:textId="77777777" w:rsidR="0079707B" w:rsidRDefault="0079707B">
      <w:pPr>
        <w:spacing w:after="0"/>
      </w:pPr>
      <w:r>
        <w:separator/>
      </w:r>
    </w:p>
  </w:footnote>
  <w:footnote w:type="continuationSeparator" w:id="0">
    <w:p w14:paraId="55C58481" w14:textId="77777777" w:rsidR="0079707B" w:rsidRDefault="007970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A210D" w14:textId="77777777" w:rsidR="00D441D4" w:rsidRDefault="00D441D4">
    <w:pPr>
      <w:pStyle w:val="Cabealho"/>
    </w:pPr>
  </w:p>
  <w:p w14:paraId="2222DA93" w14:textId="77777777" w:rsidR="00D441D4" w:rsidRDefault="00D441D4">
    <w:pPr>
      <w:pStyle w:val="Cabealho"/>
    </w:pPr>
  </w:p>
  <w:p w14:paraId="2E27EDA1" w14:textId="77777777" w:rsidR="00D441D4" w:rsidRDefault="00D441D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EC970" w14:textId="77777777" w:rsidR="00D441D4" w:rsidRDefault="00D441D4">
    <w:pPr>
      <w:pStyle w:val="Cabealho"/>
      <w:jc w:val="right"/>
    </w:pPr>
  </w:p>
  <w:p w14:paraId="5872C605" w14:textId="77777777" w:rsidR="00D441D4" w:rsidRDefault="00D441D4">
    <w:pPr>
      <w:pStyle w:val="Cabealho"/>
      <w:jc w:val="right"/>
    </w:pPr>
  </w:p>
  <w:p w14:paraId="4623A33B" w14:textId="77777777" w:rsidR="00D441D4" w:rsidRDefault="00D441D4">
    <w:pPr>
      <w:pStyle w:val="Cabealh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714F8C" w14:textId="77777777" w:rsidR="00D441D4" w:rsidRDefault="00D441D4">
    <w:pPr>
      <w:pStyle w:val="Cabealho"/>
      <w:rPr>
        <w:rStyle w:val="Nmerodepgina"/>
      </w:rPr>
    </w:pPr>
  </w:p>
  <w:p w14:paraId="64056C7F" w14:textId="77777777" w:rsidR="00D441D4" w:rsidRDefault="00D441D4">
    <w:pPr>
      <w:pStyle w:val="Cabealho"/>
      <w:rPr>
        <w:rStyle w:val="Nmerodepgina"/>
      </w:rPr>
    </w:pPr>
  </w:p>
  <w:p w14:paraId="3F203EA5" w14:textId="77777777" w:rsidR="00D441D4" w:rsidRDefault="00D441D4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6F208D" w14:textId="77777777" w:rsidR="00D441D4" w:rsidRDefault="00D441D4">
    <w:pPr>
      <w:pStyle w:val="Cabealho"/>
      <w:jc w:val="left"/>
      <w:rPr>
        <w:rStyle w:val="Nmerodepgina"/>
      </w:rPr>
    </w:pPr>
  </w:p>
  <w:p w14:paraId="344093A5" w14:textId="77777777" w:rsidR="00D441D4" w:rsidRDefault="00D441D4">
    <w:pPr>
      <w:pStyle w:val="Cabealho"/>
      <w:rPr>
        <w:rStyle w:val="Nmerodepgina"/>
      </w:rPr>
    </w:pPr>
  </w:p>
  <w:p w14:paraId="2C6CF34A" w14:textId="77777777" w:rsidR="00D441D4" w:rsidRDefault="00D441D4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190D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43E57B9A"/>
    <w:multiLevelType w:val="hybridMultilevel"/>
    <w:tmpl w:val="38A4669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94CAB"/>
    <w:multiLevelType w:val="multilevel"/>
    <w:tmpl w:val="D2F494E6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9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10"/>
  </w:num>
  <w:num w:numId="8">
    <w:abstractNumId w:val="8"/>
  </w:num>
  <w:num w:numId="9">
    <w:abstractNumId w:val="8"/>
  </w:num>
  <w:num w:numId="10">
    <w:abstractNumId w:val="4"/>
  </w:num>
  <w:num w:numId="11">
    <w:abstractNumId w:val="7"/>
  </w:num>
  <w:num w:numId="12">
    <w:abstractNumId w:val="8"/>
  </w:num>
  <w:num w:numId="13">
    <w:abstractNumId w:val="8"/>
  </w:num>
  <w:num w:numId="14">
    <w:abstractNumId w:val="9"/>
  </w:num>
  <w:num w:numId="15">
    <w:abstractNumId w:val="6"/>
  </w:num>
  <w:num w:numId="16">
    <w:abstractNumId w:val="8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EC1"/>
    <w:rsid w:val="000140CD"/>
    <w:rsid w:val="000361E6"/>
    <w:rsid w:val="000B7D52"/>
    <w:rsid w:val="000E495D"/>
    <w:rsid w:val="000E58AD"/>
    <w:rsid w:val="001067B3"/>
    <w:rsid w:val="001170B0"/>
    <w:rsid w:val="00141154"/>
    <w:rsid w:val="001538A3"/>
    <w:rsid w:val="00186E75"/>
    <w:rsid w:val="001C4275"/>
    <w:rsid w:val="001D470B"/>
    <w:rsid w:val="001E6C72"/>
    <w:rsid w:val="00211DA6"/>
    <w:rsid w:val="002174E1"/>
    <w:rsid w:val="00220B31"/>
    <w:rsid w:val="0022406E"/>
    <w:rsid w:val="002271DB"/>
    <w:rsid w:val="002444B4"/>
    <w:rsid w:val="00283B0C"/>
    <w:rsid w:val="00287C57"/>
    <w:rsid w:val="002C2304"/>
    <w:rsid w:val="002C4872"/>
    <w:rsid w:val="002C69A4"/>
    <w:rsid w:val="002C786D"/>
    <w:rsid w:val="002E7A88"/>
    <w:rsid w:val="002F3088"/>
    <w:rsid w:val="002F74DA"/>
    <w:rsid w:val="003A760E"/>
    <w:rsid w:val="003B362C"/>
    <w:rsid w:val="003C47B1"/>
    <w:rsid w:val="003F65B5"/>
    <w:rsid w:val="003F7C5B"/>
    <w:rsid w:val="00414371"/>
    <w:rsid w:val="00426A74"/>
    <w:rsid w:val="004309D0"/>
    <w:rsid w:val="004338C1"/>
    <w:rsid w:val="00446615"/>
    <w:rsid w:val="00462EBF"/>
    <w:rsid w:val="004954D0"/>
    <w:rsid w:val="00497FA1"/>
    <w:rsid w:val="004C0FD6"/>
    <w:rsid w:val="004C5F55"/>
    <w:rsid w:val="004D4842"/>
    <w:rsid w:val="004D61E8"/>
    <w:rsid w:val="005051F4"/>
    <w:rsid w:val="005125B5"/>
    <w:rsid w:val="005166E5"/>
    <w:rsid w:val="00540888"/>
    <w:rsid w:val="00540EDE"/>
    <w:rsid w:val="0057498C"/>
    <w:rsid w:val="005973EE"/>
    <w:rsid w:val="00674707"/>
    <w:rsid w:val="006832ED"/>
    <w:rsid w:val="006A5862"/>
    <w:rsid w:val="006B285A"/>
    <w:rsid w:val="006B60FF"/>
    <w:rsid w:val="006F20F2"/>
    <w:rsid w:val="00701833"/>
    <w:rsid w:val="0079707B"/>
    <w:rsid w:val="007A0102"/>
    <w:rsid w:val="007E6802"/>
    <w:rsid w:val="0080513A"/>
    <w:rsid w:val="00825D53"/>
    <w:rsid w:val="008308BE"/>
    <w:rsid w:val="0085229E"/>
    <w:rsid w:val="008B6F22"/>
    <w:rsid w:val="008C227A"/>
    <w:rsid w:val="008D00D3"/>
    <w:rsid w:val="008E6F0B"/>
    <w:rsid w:val="00903D25"/>
    <w:rsid w:val="00916833"/>
    <w:rsid w:val="00940D37"/>
    <w:rsid w:val="00995CF1"/>
    <w:rsid w:val="009B2557"/>
    <w:rsid w:val="009B7610"/>
    <w:rsid w:val="00A12994"/>
    <w:rsid w:val="00A4662C"/>
    <w:rsid w:val="00A65A42"/>
    <w:rsid w:val="00A90AD3"/>
    <w:rsid w:val="00A90CF9"/>
    <w:rsid w:val="00AB592A"/>
    <w:rsid w:val="00AC7AD0"/>
    <w:rsid w:val="00AD1F93"/>
    <w:rsid w:val="00B028E5"/>
    <w:rsid w:val="00B348F3"/>
    <w:rsid w:val="00B36556"/>
    <w:rsid w:val="00B37F27"/>
    <w:rsid w:val="00B429B3"/>
    <w:rsid w:val="00B54D9B"/>
    <w:rsid w:val="00BA68C7"/>
    <w:rsid w:val="00BF275D"/>
    <w:rsid w:val="00C10B3F"/>
    <w:rsid w:val="00C523A2"/>
    <w:rsid w:val="00C544B9"/>
    <w:rsid w:val="00C952B6"/>
    <w:rsid w:val="00CD6A42"/>
    <w:rsid w:val="00CE3415"/>
    <w:rsid w:val="00CF3307"/>
    <w:rsid w:val="00CF657E"/>
    <w:rsid w:val="00D27155"/>
    <w:rsid w:val="00D32546"/>
    <w:rsid w:val="00D36E67"/>
    <w:rsid w:val="00D37220"/>
    <w:rsid w:val="00D441D4"/>
    <w:rsid w:val="00D52FCA"/>
    <w:rsid w:val="00DD7153"/>
    <w:rsid w:val="00DE4086"/>
    <w:rsid w:val="00DF47EC"/>
    <w:rsid w:val="00E36487"/>
    <w:rsid w:val="00E42C4C"/>
    <w:rsid w:val="00E671A7"/>
    <w:rsid w:val="00E72EC1"/>
    <w:rsid w:val="00EB50BB"/>
    <w:rsid w:val="00EF3349"/>
    <w:rsid w:val="00F00FAA"/>
    <w:rsid w:val="00F36B51"/>
    <w:rsid w:val="00F93878"/>
    <w:rsid w:val="00F9454D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A2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">
    <w:name w:val="Tabela de Grade 2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">
    <w:name w:val="Tabela de Grade 2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Downloads\ModeloMonografia_2015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840EB-9824-4C4C-A96D-5D4F84539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ModeloMonografia_2015</Template>
  <TotalTime>1</TotalTime>
  <Pages>5</Pages>
  <Words>285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FEDERAL DO RIO GRANDE DO SUL</vt:lpstr>
      <vt:lpstr>INSTITUTO FEDERAL DO RIO GRANDE DO SUL</vt:lpstr>
    </vt:vector>
  </TitlesOfParts>
  <Company>Hewlett-Packard</Company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Patricia</dc:creator>
  <cp:lastModifiedBy>Carla</cp:lastModifiedBy>
  <cp:revision>3</cp:revision>
  <cp:lastPrinted>2008-11-27T17:11:00Z</cp:lastPrinted>
  <dcterms:created xsi:type="dcterms:W3CDTF">2019-03-13T18:02:00Z</dcterms:created>
  <dcterms:modified xsi:type="dcterms:W3CDTF">2019-03-13T18:03:00Z</dcterms:modified>
</cp:coreProperties>
</file>